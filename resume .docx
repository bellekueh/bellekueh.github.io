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753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0F0BEC8" w14:textId="77777777" w:rsidTr="008664ED">
        <w:trPr>
          <w:trHeight w:val="4410"/>
        </w:trPr>
        <w:tc>
          <w:tcPr>
            <w:tcW w:w="3600" w:type="dxa"/>
            <w:vAlign w:val="bottom"/>
          </w:tcPr>
          <w:p w14:paraId="736F6293" w14:textId="638A9977" w:rsidR="001B2ABD" w:rsidRDefault="008664ED" w:rsidP="008664E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72E6796" wp14:editId="28FF6B0F">
                  <wp:extent cx="1630335" cy="1561768"/>
                  <wp:effectExtent l="76200" t="76200" r="84455" b="915035"/>
                  <wp:docPr id="1" name="Picture 1" descr="A person sitting in fron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sitting in front of a computer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485" b="-1823"/>
                          <a:stretch/>
                        </pic:blipFill>
                        <pic:spPr bwMode="auto">
                          <a:xfrm>
                            <a:off x="0" y="0"/>
                            <a:ext cx="1663150" cy="1593203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3258536" w14:textId="77777777" w:rsidR="001B2ABD" w:rsidRDefault="001B2ABD" w:rsidP="008664ED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17419FF" w14:textId="5458C2B7" w:rsidR="001B2ABD" w:rsidRPr="006448A3" w:rsidRDefault="008664ED" w:rsidP="008664ED">
            <w:pPr>
              <w:pStyle w:val="Title"/>
              <w:rPr>
                <w:sz w:val="40"/>
                <w:szCs w:val="40"/>
              </w:rPr>
            </w:pPr>
            <w:r w:rsidRPr="006448A3">
              <w:rPr>
                <w:sz w:val="40"/>
                <w:szCs w:val="40"/>
              </w:rPr>
              <w:t>MAYBELLINE KUEH SIU CHENG</w:t>
            </w:r>
          </w:p>
          <w:p w14:paraId="7E161A02" w14:textId="49DC5587" w:rsidR="001B2ABD" w:rsidRDefault="008664ED" w:rsidP="008664ED">
            <w:pPr>
              <w:pStyle w:val="Subtitle"/>
            </w:pPr>
            <w:r w:rsidRPr="006448A3">
              <w:rPr>
                <w:spacing w:val="0"/>
                <w:w w:val="100"/>
                <w:sz w:val="22"/>
                <w:szCs w:val="20"/>
              </w:rPr>
              <w:t>STUDENT AT UNIVERSITY TECHNOLOGY PETRONAS</w:t>
            </w:r>
          </w:p>
        </w:tc>
      </w:tr>
      <w:tr w:rsidR="001B2ABD" w14:paraId="0AE2CBE3" w14:textId="77777777" w:rsidTr="008664ED">
        <w:tc>
          <w:tcPr>
            <w:tcW w:w="3600" w:type="dxa"/>
          </w:tcPr>
          <w:sdt>
            <w:sdtPr>
              <w:id w:val="-1711873194"/>
              <w:placeholder>
                <w:docPart w:val="AA29A08328CC4DE1B0715F5B53CD9DDA"/>
              </w:placeholder>
              <w:temporary/>
              <w:showingPlcHdr/>
              <w15:appearance w15:val="hidden"/>
            </w:sdtPr>
            <w:sdtEndPr/>
            <w:sdtContent>
              <w:p w14:paraId="1ED3C278" w14:textId="77777777" w:rsidR="001B2ABD" w:rsidRDefault="00036450" w:rsidP="008664ED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C7C9279" w14:textId="3C5E0950" w:rsidR="00036450" w:rsidRDefault="008664ED" w:rsidP="008664ED">
            <w:r>
              <w:t xml:space="preserve">MY NAME IS MAYBELLINE KUEH SIU CHENG, A SIMPLE GIRL FROM SARAWAK, MALAYSIA, WHO HAS BIG DREAMS OF BECOMING A PETROLEUM GEOSCIENTIST. I AM A CURIOUS PERSON AND I ENJOY BEING WITH NATURE. I LIKE LEARNING AND EXPERIENCING NEW THINGS, ESPECIALLY ABOUT MUSIC, SPORTS, PHOTOGRAPHY, SCIENCE, MATH, AND TECHNOLOGIES. </w:t>
            </w:r>
          </w:p>
          <w:p w14:paraId="220BD0E6" w14:textId="77777777" w:rsidR="00036450" w:rsidRDefault="00036450" w:rsidP="008664ED"/>
          <w:sdt>
            <w:sdtPr>
              <w:id w:val="-1954003311"/>
              <w:placeholder>
                <w:docPart w:val="F3926E0D11DE444AA2BCBFE13B22D837"/>
              </w:placeholder>
              <w:temporary/>
              <w:showingPlcHdr/>
              <w15:appearance w15:val="hidden"/>
            </w:sdtPr>
            <w:sdtEndPr/>
            <w:sdtContent>
              <w:p w14:paraId="3A59D016" w14:textId="77777777" w:rsidR="00036450" w:rsidRPr="00CB0055" w:rsidRDefault="00CB0055" w:rsidP="008664E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2F233A8D3814374B17E8E77DA3F7959"/>
              </w:placeholder>
              <w:temporary/>
              <w:showingPlcHdr/>
              <w15:appearance w15:val="hidden"/>
            </w:sdtPr>
            <w:sdtEndPr/>
            <w:sdtContent>
              <w:p w14:paraId="2290AF3D" w14:textId="77777777" w:rsidR="004D3011" w:rsidRDefault="004D3011" w:rsidP="008664ED">
                <w:r w:rsidRPr="004D3011">
                  <w:t>PHONE:</w:t>
                </w:r>
              </w:p>
            </w:sdtContent>
          </w:sdt>
          <w:p w14:paraId="0EDFAC79" w14:textId="35E854BB" w:rsidR="001361D4" w:rsidRDefault="008664ED" w:rsidP="008664ED">
            <w:r>
              <w:t>014-5933937</w:t>
            </w:r>
          </w:p>
          <w:p w14:paraId="6B7BB76D" w14:textId="77777777" w:rsidR="004D3011" w:rsidRDefault="004D3011" w:rsidP="008664ED"/>
          <w:sdt>
            <w:sdtPr>
              <w:id w:val="-240260293"/>
              <w:placeholder>
                <w:docPart w:val="24D80EFCEC444F609201639616F5245D"/>
              </w:placeholder>
              <w:temporary/>
              <w:showingPlcHdr/>
              <w15:appearance w15:val="hidden"/>
            </w:sdtPr>
            <w:sdtEndPr/>
            <w:sdtContent>
              <w:p w14:paraId="0438CC75" w14:textId="77777777" w:rsidR="004D3011" w:rsidRDefault="004D3011" w:rsidP="008664ED">
                <w:r w:rsidRPr="004D3011">
                  <w:t>EMAIL:</w:t>
                </w:r>
              </w:p>
            </w:sdtContent>
          </w:sdt>
          <w:p w14:paraId="120861B9" w14:textId="20C2AF87" w:rsidR="00036450" w:rsidRDefault="001361D4" w:rsidP="008664ED">
            <w:hyperlink r:id="rId10" w:history="1">
              <w:r w:rsidRPr="00EF0CC7">
                <w:rPr>
                  <w:rStyle w:val="Hyperlink"/>
                </w:rPr>
                <w:t>bellekueh@gmail.com</w:t>
              </w:r>
            </w:hyperlink>
          </w:p>
          <w:p w14:paraId="0E46A338" w14:textId="21E3EA89" w:rsidR="001361D4" w:rsidRDefault="001361D4" w:rsidP="008664ED"/>
          <w:p w14:paraId="3FA93D52" w14:textId="70BE7794" w:rsidR="001361D4" w:rsidRDefault="001361D4" w:rsidP="008664ED">
            <w:r>
              <w:t xml:space="preserve">FACEBOOK: </w:t>
            </w:r>
          </w:p>
          <w:p w14:paraId="55FE68F8" w14:textId="7DD83584" w:rsidR="001361D4" w:rsidRPr="00E4381A" w:rsidRDefault="001361D4" w:rsidP="008664ED">
            <w:pPr>
              <w:rPr>
                <w:rStyle w:val="Hyperlink"/>
              </w:rPr>
            </w:pPr>
            <w:r>
              <w:t>Belle Kueh</w:t>
            </w:r>
          </w:p>
          <w:sdt>
            <w:sdtPr>
              <w:id w:val="-1444214663"/>
              <w:placeholder>
                <w:docPart w:val="A9E541293D6444418A9673C1914B70A6"/>
              </w:placeholder>
              <w:temporary/>
              <w:showingPlcHdr/>
              <w15:appearance w15:val="hidden"/>
            </w:sdtPr>
            <w:sdtEndPr/>
            <w:sdtContent>
              <w:p w14:paraId="6699B90B" w14:textId="77777777" w:rsidR="004D3011" w:rsidRPr="00CB0055" w:rsidRDefault="00CB0055" w:rsidP="008664ED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9B4C5DD" w14:textId="4C356F4F" w:rsidR="004D3011" w:rsidRDefault="008664ED" w:rsidP="008664ED">
            <w:r>
              <w:t>Playing musical instruments</w:t>
            </w:r>
          </w:p>
          <w:p w14:paraId="38FC026A" w14:textId="7570071F" w:rsidR="008664ED" w:rsidRDefault="008664ED" w:rsidP="008664ED">
            <w:r>
              <w:t>Reading</w:t>
            </w:r>
          </w:p>
          <w:p w14:paraId="17177D97" w14:textId="1043EFAF" w:rsidR="004D3011" w:rsidRDefault="008664ED" w:rsidP="008664ED">
            <w:r>
              <w:t>Taking photographs</w:t>
            </w:r>
          </w:p>
          <w:p w14:paraId="29CFBCFC" w14:textId="77777777" w:rsidR="004D3011" w:rsidRDefault="008664ED" w:rsidP="008664ED">
            <w:r>
              <w:t>Hiking</w:t>
            </w:r>
          </w:p>
          <w:p w14:paraId="3FD7E160" w14:textId="77777777" w:rsidR="008664ED" w:rsidRDefault="008664ED" w:rsidP="008664ED">
            <w:r>
              <w:t>Playing badminton</w:t>
            </w:r>
          </w:p>
          <w:p w14:paraId="7B39B636" w14:textId="79CC54D1" w:rsidR="008664ED" w:rsidRPr="004D3011" w:rsidRDefault="008664ED" w:rsidP="008664ED">
            <w:r>
              <w:t>Volunteering</w:t>
            </w:r>
          </w:p>
        </w:tc>
        <w:tc>
          <w:tcPr>
            <w:tcW w:w="720" w:type="dxa"/>
          </w:tcPr>
          <w:p w14:paraId="701023D6" w14:textId="77777777" w:rsidR="001B2ABD" w:rsidRDefault="001B2ABD" w:rsidP="008664E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9D3350A4F494FCCB6066F1BCD879355"/>
              </w:placeholder>
              <w:temporary/>
              <w:showingPlcHdr/>
              <w15:appearance w15:val="hidden"/>
            </w:sdtPr>
            <w:sdtEndPr/>
            <w:sdtContent>
              <w:p w14:paraId="363BAA13" w14:textId="77777777" w:rsidR="001B2ABD" w:rsidRDefault="00E25A26" w:rsidP="008664ED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9F872F2" w14:textId="65463B9B" w:rsidR="00036450" w:rsidRPr="00036450" w:rsidRDefault="008664ED" w:rsidP="008664ED">
            <w:pPr>
              <w:pStyle w:val="Heading4"/>
            </w:pPr>
            <w:r>
              <w:t>SMK SAINT ELIZABETH SIBU</w:t>
            </w:r>
          </w:p>
          <w:p w14:paraId="3B5E71CD" w14:textId="7C789457" w:rsidR="00036450" w:rsidRPr="00B359E4" w:rsidRDefault="008664ED" w:rsidP="008664ED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2018</w:t>
            </w:r>
          </w:p>
          <w:p w14:paraId="31408EAE" w14:textId="5D6E3C8C" w:rsidR="004D3011" w:rsidRDefault="008664ED" w:rsidP="008664ED">
            <w:r>
              <w:t>2016 PT3: 8A</w:t>
            </w:r>
          </w:p>
          <w:p w14:paraId="4B225377" w14:textId="042CD580" w:rsidR="008664ED" w:rsidRDefault="008664ED" w:rsidP="008664ED">
            <w:r>
              <w:t>2018 SPM: 10A</w:t>
            </w:r>
          </w:p>
          <w:p w14:paraId="0EDF59EE" w14:textId="20E19683" w:rsidR="00066AC3" w:rsidRDefault="00066AC3" w:rsidP="008664ED">
            <w:r>
              <w:t>OUTSTANDING SUBJECT AWARD FOR ENGLISH 2018</w:t>
            </w:r>
          </w:p>
          <w:p w14:paraId="316833EB" w14:textId="60A7F0F9" w:rsidR="00066AC3" w:rsidRDefault="00066AC3" w:rsidP="008664ED">
            <w:r>
              <w:t>2</w:t>
            </w:r>
            <w:r w:rsidRPr="00066AC3">
              <w:rPr>
                <w:vertAlign w:val="superscript"/>
              </w:rPr>
              <w:t>ND</w:t>
            </w:r>
            <w:r>
              <w:t xml:space="preserve"> RUNNER-UP INTERSCHOOL DEBATE TOURNAMENT IN SMK TUNG HUA 2018</w:t>
            </w:r>
          </w:p>
          <w:p w14:paraId="086CBEC9" w14:textId="0EBC475F" w:rsidR="00066AC3" w:rsidRDefault="00066AC3" w:rsidP="008664ED">
            <w:r>
              <w:t>CHAMPION TEAM IN INTERSCHOOL BADMINTON TOURNAMENT 2018</w:t>
            </w:r>
          </w:p>
          <w:p w14:paraId="59EA8491" w14:textId="77777777" w:rsidR="008664ED" w:rsidRDefault="008664ED" w:rsidP="008664ED"/>
          <w:p w14:paraId="02CFDEF7" w14:textId="7A6C97AC" w:rsidR="00036450" w:rsidRPr="00B359E4" w:rsidRDefault="00066AC3" w:rsidP="008664ED">
            <w:pPr>
              <w:pStyle w:val="Heading4"/>
            </w:pPr>
            <w:r>
              <w:t>UNIVERSITI TEKNOLOGI PETRONAS</w:t>
            </w:r>
          </w:p>
          <w:p w14:paraId="7BA94B25" w14:textId="05E1E416" w:rsidR="00036450" w:rsidRPr="00B359E4" w:rsidRDefault="00066AC3" w:rsidP="008664ED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2020</w:t>
            </w:r>
          </w:p>
          <w:p w14:paraId="28B4CB19" w14:textId="2782EEC4" w:rsidR="00036450" w:rsidRDefault="00066AC3" w:rsidP="008664ED">
            <w:r>
              <w:t>FOUNDATION CGPA: 3.87</w:t>
            </w:r>
          </w:p>
          <w:sdt>
            <w:sdtPr>
              <w:id w:val="1001553383"/>
              <w:placeholder>
                <w:docPart w:val="C84472AFBA7C4FBA8A394FF2E0DEDC7D"/>
              </w:placeholder>
              <w:temporary/>
              <w:showingPlcHdr/>
              <w15:appearance w15:val="hidden"/>
            </w:sdtPr>
            <w:sdtEndPr/>
            <w:sdtContent>
              <w:p w14:paraId="3AE043D7" w14:textId="77777777" w:rsidR="00036450" w:rsidRDefault="00036450" w:rsidP="008664ED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6831D1D" w14:textId="77777777" w:rsidR="00066AC3" w:rsidRDefault="00066AC3" w:rsidP="008664ED">
            <w:pPr>
              <w:pStyle w:val="Heading4"/>
            </w:pPr>
            <w:r>
              <w:t xml:space="preserve">SMK SAINT ELIZABETH 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 xml:space="preserve"> </w:t>
            </w:r>
          </w:p>
          <w:p w14:paraId="48976D11" w14:textId="37AA2CBD" w:rsidR="00036450" w:rsidRDefault="00066AC3" w:rsidP="008664ED">
            <w:pPr>
              <w:pStyle w:val="Heading4"/>
              <w:rPr>
                <w:bCs/>
              </w:rPr>
            </w:pPr>
            <w:r>
              <w:t>PRESIDENT OF SMK SAINT ELIZABETH’S NATURE CLUB 2016-2018</w:t>
            </w:r>
          </w:p>
          <w:p w14:paraId="54DF5CDE" w14:textId="66B67A7D" w:rsidR="00036450" w:rsidRDefault="006448A3" w:rsidP="008664ED">
            <w:r>
              <w:t xml:space="preserve">Planned and lead the club activities under the teacher’s guidance. We had organized </w:t>
            </w:r>
            <w:proofErr w:type="spellStart"/>
            <w:r>
              <w:t>plogging</w:t>
            </w:r>
            <w:proofErr w:type="spellEnd"/>
            <w:r>
              <w:t xml:space="preserve"> and cleaning up activities in both villages and town areas. We also went hiking and held seminars on waste management as well as making new products from reusable items.</w:t>
            </w:r>
            <w:r w:rsidR="00036450" w:rsidRPr="00036450">
              <w:t xml:space="preserve"> </w:t>
            </w:r>
          </w:p>
          <w:p w14:paraId="17FA937B" w14:textId="77777777" w:rsidR="004D3011" w:rsidRDefault="004D3011" w:rsidP="008664ED"/>
          <w:p w14:paraId="37FC9A33" w14:textId="77777777" w:rsidR="00066AC3" w:rsidRDefault="00066AC3" w:rsidP="008664ED">
            <w:pPr>
              <w:pStyle w:val="Heading4"/>
            </w:pPr>
            <w:r>
              <w:t>SMK SAINT ELIZABETH</w:t>
            </w:r>
          </w:p>
          <w:p w14:paraId="170E34E7" w14:textId="5202B3C4" w:rsidR="004D3011" w:rsidRPr="00066AC3" w:rsidRDefault="00066AC3" w:rsidP="00066AC3">
            <w:pPr>
              <w:pStyle w:val="Heading4"/>
              <w:rPr>
                <w:bCs/>
              </w:rPr>
            </w:pPr>
            <w:r>
              <w:t>SECRETARY OF RED CRESENT SOCIETY 2017-2018</w:t>
            </w:r>
          </w:p>
          <w:p w14:paraId="17103061" w14:textId="7DE40664" w:rsidR="004D3011" w:rsidRPr="004D3011" w:rsidRDefault="006448A3" w:rsidP="008664ED">
            <w:r>
              <w:t xml:space="preserve">I </w:t>
            </w:r>
            <w:proofErr w:type="gramStart"/>
            <w:r>
              <w:t>was in charge of</w:t>
            </w:r>
            <w:proofErr w:type="gramEnd"/>
            <w:r>
              <w:t xml:space="preserve"> preparing reports and letters, as well as planning the activities of the society. We organized camps and first-aid training sessions, besides volunteering in the local old folks’ home and orphanage. </w:t>
            </w:r>
          </w:p>
          <w:p w14:paraId="631CB507" w14:textId="77777777" w:rsidR="004D3011" w:rsidRDefault="004D3011" w:rsidP="008664ED"/>
          <w:p w14:paraId="3D031B63" w14:textId="1BC8EC66" w:rsidR="00066AC3" w:rsidRDefault="00066AC3" w:rsidP="008664ED">
            <w:pPr>
              <w:pStyle w:val="Heading4"/>
            </w:pPr>
            <w:r>
              <w:t>SMK SAINT EL</w:t>
            </w:r>
            <w:r w:rsidR="006448A3">
              <w:t>I</w:t>
            </w:r>
            <w:r>
              <w:t>ZABETH</w:t>
            </w:r>
            <w:r w:rsidR="004D3011" w:rsidRPr="004D3011">
              <w:t xml:space="preserve">  </w:t>
            </w:r>
          </w:p>
          <w:p w14:paraId="12EC2D6D" w14:textId="2F45F1A6" w:rsidR="004D3011" w:rsidRPr="006448A3" w:rsidRDefault="00066AC3" w:rsidP="006448A3">
            <w:pPr>
              <w:pStyle w:val="Heading4"/>
              <w:rPr>
                <w:bCs/>
              </w:rPr>
            </w:pPr>
            <w:r>
              <w:t>TREASURER OF SCHOOL BADMINTON PLAYER</w:t>
            </w:r>
            <w:r w:rsidR="006448A3">
              <w:t xml:space="preserve"> 2017-2018</w:t>
            </w:r>
          </w:p>
          <w:p w14:paraId="6D774109" w14:textId="49511D3B" w:rsidR="00036450" w:rsidRDefault="006448A3" w:rsidP="001361D4">
            <w:r>
              <w:t xml:space="preserve">I was one of the key players on the team with highest ranking of 5. As a treasurer, I made sure to collect enough funds to provide food, sports drinks, team shirts, </w:t>
            </w:r>
            <w:r w:rsidR="001361D4">
              <w:t>extra shuttlecocks, and other necessary items for tournaments.</w:t>
            </w:r>
          </w:p>
          <w:p w14:paraId="47DB32C8" w14:textId="3F37EE09" w:rsidR="001361D4" w:rsidRDefault="001361D4" w:rsidP="001361D4"/>
          <w:p w14:paraId="08DEBAB2" w14:textId="7EA403B7" w:rsidR="001361D4" w:rsidRDefault="001361D4" w:rsidP="001361D4">
            <w:pPr>
              <w:pStyle w:val="Heading4"/>
            </w:pPr>
            <w:r>
              <w:t>POST SECONDARY SCHOOL</w:t>
            </w:r>
          </w:p>
          <w:p w14:paraId="34F3313F" w14:textId="78883CAF" w:rsidR="001361D4" w:rsidRPr="001361D4" w:rsidRDefault="001361D4" w:rsidP="001361D4">
            <w:r>
              <w:t>I worked part time at a local tuition center as a math tutor. I also volunteered as a facilitator in youth camps.</w:t>
            </w:r>
          </w:p>
          <w:p w14:paraId="1306E744" w14:textId="1D8D07F4" w:rsidR="00036450" w:rsidRPr="004D3011" w:rsidRDefault="00036450" w:rsidP="008664ED">
            <w:pPr>
              <w:rPr>
                <w:color w:val="FFFFFF" w:themeColor="background1"/>
              </w:rPr>
            </w:pPr>
          </w:p>
        </w:tc>
      </w:tr>
    </w:tbl>
    <w:p w14:paraId="39B46F13" w14:textId="77777777" w:rsidR="0043117B" w:rsidRDefault="00BF38E8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955BD" w14:textId="77777777" w:rsidR="00BF38E8" w:rsidRDefault="00BF38E8" w:rsidP="000C45FF">
      <w:r>
        <w:separator/>
      </w:r>
    </w:p>
  </w:endnote>
  <w:endnote w:type="continuationSeparator" w:id="0">
    <w:p w14:paraId="556D6E91" w14:textId="77777777" w:rsidR="00BF38E8" w:rsidRDefault="00BF38E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A4092" w14:textId="77777777" w:rsidR="00BF38E8" w:rsidRDefault="00BF38E8" w:rsidP="000C45FF">
      <w:r>
        <w:separator/>
      </w:r>
    </w:p>
  </w:footnote>
  <w:footnote w:type="continuationSeparator" w:id="0">
    <w:p w14:paraId="0227FE21" w14:textId="77777777" w:rsidR="00BF38E8" w:rsidRDefault="00BF38E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1D2F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F272AB" wp14:editId="6125C4C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ED"/>
    <w:rsid w:val="00036450"/>
    <w:rsid w:val="00066AC3"/>
    <w:rsid w:val="00094499"/>
    <w:rsid w:val="000C45FF"/>
    <w:rsid w:val="000E3FD1"/>
    <w:rsid w:val="00112054"/>
    <w:rsid w:val="001361D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48A3"/>
    <w:rsid w:val="00646E75"/>
    <w:rsid w:val="006771D0"/>
    <w:rsid w:val="00715FCB"/>
    <w:rsid w:val="00743101"/>
    <w:rsid w:val="007775E1"/>
    <w:rsid w:val="007867A0"/>
    <w:rsid w:val="007927F5"/>
    <w:rsid w:val="00802CA0"/>
    <w:rsid w:val="008664ED"/>
    <w:rsid w:val="009260CD"/>
    <w:rsid w:val="00952C25"/>
    <w:rsid w:val="00A2118D"/>
    <w:rsid w:val="00AD76E2"/>
    <w:rsid w:val="00B20152"/>
    <w:rsid w:val="00B359E4"/>
    <w:rsid w:val="00B57D98"/>
    <w:rsid w:val="00B70850"/>
    <w:rsid w:val="00BF38E8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F148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bellekueh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29A08328CC4DE1B0715F5B53CD9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19CF0-F256-4960-84A9-1BC5CE7E47FB}"/>
      </w:docPartPr>
      <w:docPartBody>
        <w:p w:rsidR="00000000" w:rsidRDefault="003608D2">
          <w:pPr>
            <w:pStyle w:val="AA29A08328CC4DE1B0715F5B53CD9DDA"/>
          </w:pPr>
          <w:r w:rsidRPr="00D5459D">
            <w:t>Profile</w:t>
          </w:r>
        </w:p>
      </w:docPartBody>
    </w:docPart>
    <w:docPart>
      <w:docPartPr>
        <w:name w:val="F3926E0D11DE444AA2BCBFE13B22D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9993-390A-4823-BB0C-5CDDCBD9F337}"/>
      </w:docPartPr>
      <w:docPartBody>
        <w:p w:rsidR="00000000" w:rsidRDefault="003608D2">
          <w:pPr>
            <w:pStyle w:val="F3926E0D11DE444AA2BCBFE13B22D837"/>
          </w:pPr>
          <w:r w:rsidRPr="00CB0055">
            <w:t>Contact</w:t>
          </w:r>
        </w:p>
      </w:docPartBody>
    </w:docPart>
    <w:docPart>
      <w:docPartPr>
        <w:name w:val="72F233A8D3814374B17E8E77DA3F7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77E49-0504-48AF-8406-8DFCFCD7135F}"/>
      </w:docPartPr>
      <w:docPartBody>
        <w:p w:rsidR="00000000" w:rsidRDefault="003608D2">
          <w:pPr>
            <w:pStyle w:val="72F233A8D3814374B17E8E77DA3F7959"/>
          </w:pPr>
          <w:r w:rsidRPr="004D3011">
            <w:t>PHONE:</w:t>
          </w:r>
        </w:p>
      </w:docPartBody>
    </w:docPart>
    <w:docPart>
      <w:docPartPr>
        <w:name w:val="24D80EFCEC444F609201639616F52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E08C6-1304-4B05-A13B-4541BEE8ACCD}"/>
      </w:docPartPr>
      <w:docPartBody>
        <w:p w:rsidR="00000000" w:rsidRDefault="003608D2">
          <w:pPr>
            <w:pStyle w:val="24D80EFCEC444F609201639616F5245D"/>
          </w:pPr>
          <w:r w:rsidRPr="004D3011">
            <w:t>EMAIL:</w:t>
          </w:r>
        </w:p>
      </w:docPartBody>
    </w:docPart>
    <w:docPart>
      <w:docPartPr>
        <w:name w:val="A9E541293D6444418A9673C1914B7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5E5F9-38A1-4812-BE1C-D920FD24D34D}"/>
      </w:docPartPr>
      <w:docPartBody>
        <w:p w:rsidR="00000000" w:rsidRDefault="003608D2">
          <w:pPr>
            <w:pStyle w:val="A9E541293D6444418A9673C1914B70A6"/>
          </w:pPr>
          <w:r w:rsidRPr="00CB0055">
            <w:t>Hobbies</w:t>
          </w:r>
        </w:p>
      </w:docPartBody>
    </w:docPart>
    <w:docPart>
      <w:docPartPr>
        <w:name w:val="99D3350A4F494FCCB6066F1BCD87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9F769-DC0D-47D8-998A-7B566F51B57D}"/>
      </w:docPartPr>
      <w:docPartBody>
        <w:p w:rsidR="00000000" w:rsidRDefault="003608D2">
          <w:pPr>
            <w:pStyle w:val="99D3350A4F494FCCB6066F1BCD879355"/>
          </w:pPr>
          <w:r w:rsidRPr="00036450">
            <w:t>EDUCATION</w:t>
          </w:r>
        </w:p>
      </w:docPartBody>
    </w:docPart>
    <w:docPart>
      <w:docPartPr>
        <w:name w:val="C84472AFBA7C4FBA8A394FF2E0DED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951BD-BF7A-4414-9012-5FF271E33597}"/>
      </w:docPartPr>
      <w:docPartBody>
        <w:p w:rsidR="00000000" w:rsidRDefault="003608D2">
          <w:pPr>
            <w:pStyle w:val="C84472AFBA7C4FBA8A394FF2E0DEDC7D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D2"/>
    <w:rsid w:val="0036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7419129284ECE9B2DA3EABD4B5D8E">
    <w:name w:val="3397419129284ECE9B2DA3EABD4B5D8E"/>
  </w:style>
  <w:style w:type="paragraph" w:customStyle="1" w:styleId="CD9E07DEFBED4A539F949028BDBD43E8">
    <w:name w:val="CD9E07DEFBED4A539F949028BDBD43E8"/>
  </w:style>
  <w:style w:type="paragraph" w:customStyle="1" w:styleId="AA29A08328CC4DE1B0715F5B53CD9DDA">
    <w:name w:val="AA29A08328CC4DE1B0715F5B53CD9DDA"/>
  </w:style>
  <w:style w:type="paragraph" w:customStyle="1" w:styleId="2BD9F848B5C8441D953C0E027EF11248">
    <w:name w:val="2BD9F848B5C8441D953C0E027EF11248"/>
  </w:style>
  <w:style w:type="paragraph" w:customStyle="1" w:styleId="F3926E0D11DE444AA2BCBFE13B22D837">
    <w:name w:val="F3926E0D11DE444AA2BCBFE13B22D837"/>
  </w:style>
  <w:style w:type="paragraph" w:customStyle="1" w:styleId="72F233A8D3814374B17E8E77DA3F7959">
    <w:name w:val="72F233A8D3814374B17E8E77DA3F7959"/>
  </w:style>
  <w:style w:type="paragraph" w:customStyle="1" w:styleId="C58525B258BC4523A40B37CB11DD1C25">
    <w:name w:val="C58525B258BC4523A40B37CB11DD1C25"/>
  </w:style>
  <w:style w:type="paragraph" w:customStyle="1" w:styleId="27E4C7EEABEC44B5A1CC5799E00B3DA5">
    <w:name w:val="27E4C7EEABEC44B5A1CC5799E00B3DA5"/>
  </w:style>
  <w:style w:type="paragraph" w:customStyle="1" w:styleId="7172C1A67B524121B59CA4F2360CC38D">
    <w:name w:val="7172C1A67B524121B59CA4F2360CC38D"/>
  </w:style>
  <w:style w:type="paragraph" w:customStyle="1" w:styleId="24D80EFCEC444F609201639616F5245D">
    <w:name w:val="24D80EFCEC444F609201639616F5245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77914FAB569454597385E89BDF19937">
    <w:name w:val="377914FAB569454597385E89BDF19937"/>
  </w:style>
  <w:style w:type="paragraph" w:customStyle="1" w:styleId="A9E541293D6444418A9673C1914B70A6">
    <w:name w:val="A9E541293D6444418A9673C1914B70A6"/>
  </w:style>
  <w:style w:type="paragraph" w:customStyle="1" w:styleId="F1ADA0813969434D9918AB445A033F4B">
    <w:name w:val="F1ADA0813969434D9918AB445A033F4B"/>
  </w:style>
  <w:style w:type="paragraph" w:customStyle="1" w:styleId="1F371E6F09E74CC0AA4734FEE05C3AF6">
    <w:name w:val="1F371E6F09E74CC0AA4734FEE05C3AF6"/>
  </w:style>
  <w:style w:type="paragraph" w:customStyle="1" w:styleId="76E9134A32C44965B620C82EA4EEF4C3">
    <w:name w:val="76E9134A32C44965B620C82EA4EEF4C3"/>
  </w:style>
  <w:style w:type="paragraph" w:customStyle="1" w:styleId="C75DF552CA4946A4AE7A18A2E76A21B5">
    <w:name w:val="C75DF552CA4946A4AE7A18A2E76A21B5"/>
  </w:style>
  <w:style w:type="paragraph" w:customStyle="1" w:styleId="99D3350A4F494FCCB6066F1BCD879355">
    <w:name w:val="99D3350A4F494FCCB6066F1BCD879355"/>
  </w:style>
  <w:style w:type="paragraph" w:customStyle="1" w:styleId="63F6ADCFC05B4EB7A0B0B2A5957FFF21">
    <w:name w:val="63F6ADCFC05B4EB7A0B0B2A5957FFF21"/>
  </w:style>
  <w:style w:type="paragraph" w:customStyle="1" w:styleId="33F80859615141829C17F5A0ED4789F2">
    <w:name w:val="33F80859615141829C17F5A0ED4789F2"/>
  </w:style>
  <w:style w:type="paragraph" w:customStyle="1" w:styleId="5A3F5BFC1F56446DA5BE5E2E2D27572D">
    <w:name w:val="5A3F5BFC1F56446DA5BE5E2E2D27572D"/>
  </w:style>
  <w:style w:type="paragraph" w:customStyle="1" w:styleId="530E001E439B4686BBD28F85B5454723">
    <w:name w:val="530E001E439B4686BBD28F85B5454723"/>
  </w:style>
  <w:style w:type="paragraph" w:customStyle="1" w:styleId="008929FD588543899783966B628CFA9A">
    <w:name w:val="008929FD588543899783966B628CFA9A"/>
  </w:style>
  <w:style w:type="paragraph" w:customStyle="1" w:styleId="BFF4BD449CD54595924EAA97A06C7FD8">
    <w:name w:val="BFF4BD449CD54595924EAA97A06C7FD8"/>
  </w:style>
  <w:style w:type="paragraph" w:customStyle="1" w:styleId="11FFB430010E41458D3C4C9C9B96350C">
    <w:name w:val="11FFB430010E41458D3C4C9C9B96350C"/>
  </w:style>
  <w:style w:type="paragraph" w:customStyle="1" w:styleId="C84472AFBA7C4FBA8A394FF2E0DEDC7D">
    <w:name w:val="C84472AFBA7C4FBA8A394FF2E0DEDC7D"/>
  </w:style>
  <w:style w:type="paragraph" w:customStyle="1" w:styleId="AB267B0C18E0436CADC3A88DFA3878A9">
    <w:name w:val="AB267B0C18E0436CADC3A88DFA3878A9"/>
  </w:style>
  <w:style w:type="paragraph" w:customStyle="1" w:styleId="7ACDDE3835494FAD9A5DDB2C5FCF2D7F">
    <w:name w:val="7ACDDE3835494FAD9A5DDB2C5FCF2D7F"/>
  </w:style>
  <w:style w:type="paragraph" w:customStyle="1" w:styleId="307426E4D950469EB8128933A2000C70">
    <w:name w:val="307426E4D950469EB8128933A2000C70"/>
  </w:style>
  <w:style w:type="paragraph" w:customStyle="1" w:styleId="11EDEFEA053A4E138A733302366D85A5">
    <w:name w:val="11EDEFEA053A4E138A733302366D85A5"/>
  </w:style>
  <w:style w:type="paragraph" w:customStyle="1" w:styleId="1F63691609BC4C52B45ACD9D14B04337">
    <w:name w:val="1F63691609BC4C52B45ACD9D14B04337"/>
  </w:style>
  <w:style w:type="paragraph" w:customStyle="1" w:styleId="B7B26C54CEE74F398BD8990360AC35E1">
    <w:name w:val="B7B26C54CEE74F398BD8990360AC35E1"/>
  </w:style>
  <w:style w:type="paragraph" w:customStyle="1" w:styleId="2DF217D15D3B42079DDB567A031028B1">
    <w:name w:val="2DF217D15D3B42079DDB567A031028B1"/>
  </w:style>
  <w:style w:type="paragraph" w:customStyle="1" w:styleId="CEFA4A2608524967BE6ACA5B1C65185B">
    <w:name w:val="CEFA4A2608524967BE6ACA5B1C65185B"/>
  </w:style>
  <w:style w:type="paragraph" w:customStyle="1" w:styleId="A9A5F12938154CF3BC433F885AC30272">
    <w:name w:val="A9A5F12938154CF3BC433F885AC30272"/>
  </w:style>
  <w:style w:type="paragraph" w:customStyle="1" w:styleId="1CE3609915404370BC3303AEBF81CF96">
    <w:name w:val="1CE3609915404370BC3303AEBF81CF96"/>
  </w:style>
  <w:style w:type="paragraph" w:customStyle="1" w:styleId="A428151ABF59442FA966B6775F709317">
    <w:name w:val="A428151ABF59442FA966B6775F709317"/>
  </w:style>
  <w:style w:type="paragraph" w:customStyle="1" w:styleId="95B075FE86134467B1E262EE19257073">
    <w:name w:val="95B075FE86134467B1E262EE19257073"/>
  </w:style>
  <w:style w:type="paragraph" w:customStyle="1" w:styleId="3EB610D285814AA4924436B7DEF8B0DA">
    <w:name w:val="3EB610D285814AA4924436B7DEF8B0DA"/>
  </w:style>
  <w:style w:type="paragraph" w:customStyle="1" w:styleId="D219FD5DF5254E6E9C314F7C5FE7DEC2">
    <w:name w:val="D219FD5DF5254E6E9C314F7C5FE7DEC2"/>
  </w:style>
  <w:style w:type="paragraph" w:customStyle="1" w:styleId="0B321C381EFC4F21BB69DFD452DAC797">
    <w:name w:val="0B321C381EFC4F21BB69DFD452DAC79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41EEDC1979F4DE298B25ADB760F4141">
    <w:name w:val="241EEDC1979F4DE298B25ADB760F4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2020-09-27T15:00:00Z</dcterms:created>
  <dcterms:modified xsi:type="dcterms:W3CDTF">2020-09-27T15:36:00Z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